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DC9A50" w14:textId="7D6FB0A4" w:rsidR="00746D2E" w:rsidRDefault="00C52B6C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bidi="ar-SA"/>
        </w:rPr>
        <w:drawing>
          <wp:anchor distT="0" distB="0" distL="114300" distR="114300" simplePos="0" relativeHeight="251655168" behindDoc="0" locked="0" layoutInCell="1" allowOverlap="1" wp14:anchorId="48DC9B2A" wp14:editId="335C9743">
            <wp:simplePos x="0" y="0"/>
            <wp:positionH relativeFrom="page">
              <wp:posOffset>0</wp:posOffset>
            </wp:positionH>
            <wp:positionV relativeFrom="paragraph">
              <wp:posOffset>-906145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DC9B2C" wp14:editId="56CF7C61">
                <wp:simplePos x="0" y="0"/>
                <wp:positionH relativeFrom="column">
                  <wp:posOffset>428625</wp:posOffset>
                </wp:positionH>
                <wp:positionV relativeFrom="paragraph">
                  <wp:posOffset>-514351</wp:posOffset>
                </wp:positionV>
                <wp:extent cx="4216400" cy="3743325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3743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4E0B2" w14:textId="5103921C" w:rsidR="00C52B6C" w:rsidRDefault="00C52B6C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Report </w:t>
                            </w:r>
                          </w:p>
                          <w:p w14:paraId="11092393" w14:textId="77777777" w:rsidR="00C52B6C" w:rsidRDefault="00C52B6C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</w:p>
                          <w:p w14:paraId="48DC9B5C" w14:textId="6B01215C" w:rsidR="006F3721" w:rsidRPr="00CC5991" w:rsidRDefault="00CC5991" w:rsidP="00CC5991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 w:rsidRPr="00CC5991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HOTEL MANAGEMENT   SYSTEM</w:t>
                            </w:r>
                          </w:p>
                          <w:p w14:paraId="48DC9B5D" w14:textId="0B60C321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A2A85C2" w14:textId="6C5A22DD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8F86BC0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3.75pt;margin-top:-40.5pt;width:332pt;height:29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" filled="f" stroked="f" strokeweight=".5pt">
                <v:textbox>
                  <w:txbxContent>
                    <w:p w14:paraId="71A4E0B2" w14:textId="5103921C" w:rsidR="00C52B6C" w:rsidRDefault="00C52B6C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Report </w:t>
                      </w:r>
                    </w:p>
                    <w:p w14:paraId="11092393" w14:textId="77777777" w:rsidR="00C52B6C" w:rsidRDefault="00C52B6C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</w:p>
                    <w:p w14:paraId="48DC9B5C" w14:textId="6B01215C" w:rsidR="006F3721" w:rsidRPr="00CC5991" w:rsidRDefault="00CC5991" w:rsidP="00CC5991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 w:rsidRPr="00CC5991">
                        <w:rPr>
                          <w:rFonts w:ascii="Arial" w:hAnsi="Arial" w:cs="Arial"/>
                          <w:sz w:val="40"/>
                          <w:szCs w:val="40"/>
                        </w:rPr>
                        <w:t>HOTEL MANAGEMENT   SYSTEM</w:t>
                      </w:r>
                    </w:p>
                    <w:p w14:paraId="48DC9B5D" w14:textId="0B60C321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A2A85C2" w14:textId="6C5A22DD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8F86BC0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730" w:rsidRPr="005E3A9E">
        <w:rPr>
          <w:rFonts w:ascii="Arial" w:hAnsi="Arial" w:cs="Arial"/>
          <w:noProof/>
          <w:sz w:val="18"/>
          <w:lang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D07F75C" id="Group 7" o:spid="_x0000_s1026" style="position:absolute;margin-left:-19pt;margin-top:-38.1pt;width:62.9pt;height:66.5pt;z-index:251660288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="00860730" w:rsidRPr="0056455C">
        <w:rPr>
          <w:rFonts w:ascii="Arial" w:hAnsi="Arial" w:cs="Arial"/>
          <w:noProof/>
          <w:color w:val="000000" w:themeColor="text1"/>
          <w:sz w:val="18"/>
          <w:lang w:bidi="ar-S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24789D2" id="Group 10" o:spid="_x0000_s1026" style="position:absolute;margin-left:375.5pt;margin-top:.6pt;width:58.85pt;height:63.7pt;z-index:251661312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proofErr w:type="spellStart"/>
      <w:r>
        <w:rPr>
          <w:rFonts w:ascii="Arial" w:hAnsi="Arial" w:cs="Arial"/>
          <w:sz w:val="18"/>
        </w:rPr>
        <w:t>fff</w:t>
      </w:r>
      <w:proofErr w:type="spellEnd"/>
      <w:r w:rsidR="00635128">
        <w:rPr>
          <w:rFonts w:ascii="Arial" w:hAnsi="Arial" w:cs="Arial"/>
          <w:sz w:val="18"/>
        </w:rPr>
        <w:t>./</w:t>
      </w:r>
    </w:p>
    <w:p w14:paraId="48DC9A51" w14:textId="46EE38F2" w:rsidR="00963DA6" w:rsidRDefault="00932147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bidi="ar-SA"/>
        </w:rPr>
        <w:drawing>
          <wp:anchor distT="0" distB="0" distL="114300" distR="114300" simplePos="0" relativeHeight="251714559" behindDoc="1" locked="0" layoutInCell="1" allowOverlap="1" wp14:anchorId="48DC9B34" wp14:editId="412B91FA">
            <wp:simplePos x="0" y="0"/>
            <wp:positionH relativeFrom="margin">
              <wp:posOffset>1164590</wp:posOffset>
            </wp:positionH>
            <wp:positionV relativeFrom="paragraph">
              <wp:posOffset>1986915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6F9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DC9B32" wp14:editId="368DCBD8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2520D486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  <w:r w:rsidR="00932147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 01</w:t>
                            </w:r>
                          </w:p>
                          <w:p w14:paraId="48DC9B62" w14:textId="0BA6298D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</w:t>
                            </w:r>
                            <w:r w:rsidR="00C824D5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Member: Usha B G</w:t>
                            </w:r>
                          </w:p>
                          <w:p w14:paraId="48DC9B63" w14:textId="4ECBB252" w:rsidR="006F3721" w:rsidRDefault="00C52B6C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SFID</w:t>
                            </w:r>
                            <w:r w:rsidR="006F3721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 No: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2</w:t>
                            </w:r>
                            <w:r w:rsidR="00C824D5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59856</w:t>
                            </w:r>
                          </w:p>
                          <w:p w14:paraId="48DC9B64" w14:textId="2DE2B56F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</w:t>
                            </w:r>
                            <w:r w:rsidR="00AC7B3C"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Application/Utility</w:t>
                            </w:r>
                          </w:p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2520D486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  <w:r w:rsidR="00932147"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 01</w:t>
                      </w:r>
                    </w:p>
                    <w:p w14:paraId="48DC9B62" w14:textId="0BA6298D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</w:t>
                      </w:r>
                      <w:r w:rsidR="00C824D5">
                        <w:rPr>
                          <w:rFonts w:ascii="Arial" w:hAnsi="Arial" w:cs="Arial"/>
                          <w:bCs/>
                          <w:sz w:val="24"/>
                        </w:rPr>
                        <w:t>Member: Usha B G</w:t>
                      </w:r>
                    </w:p>
                    <w:p w14:paraId="48DC9B63" w14:textId="4ECBB252" w:rsidR="006F3721" w:rsidRDefault="00C52B6C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SFID</w:t>
                      </w:r>
                      <w:r w:rsidR="006F3721"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 No: </w:t>
                      </w: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2</w:t>
                      </w:r>
                      <w:r w:rsidR="00C824D5">
                        <w:rPr>
                          <w:rFonts w:ascii="Arial" w:hAnsi="Arial" w:cs="Arial"/>
                          <w:bCs/>
                          <w:sz w:val="24"/>
                        </w:rPr>
                        <w:t>59856</w:t>
                      </w:r>
                    </w:p>
                    <w:p w14:paraId="48DC9B64" w14:textId="2DE2B56F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</w:t>
                      </w:r>
                      <w:r w:rsidR="00AC7B3C">
                        <w:rPr>
                          <w:rFonts w:ascii="Arial" w:hAnsi="Arial" w:cs="Arial"/>
                          <w:bCs/>
                          <w:sz w:val="24"/>
                        </w:rPr>
                        <w:t>Application/Utility</w:t>
                      </w:r>
                    </w:p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986"/>
        <w:gridCol w:w="1338"/>
        <w:gridCol w:w="1495"/>
        <w:gridCol w:w="1904"/>
        <w:gridCol w:w="1904"/>
        <w:gridCol w:w="2685"/>
      </w:tblGrid>
      <w:tr w:rsidR="00503D7B" w:rsidRPr="00553962" w14:paraId="48DC9A58" w14:textId="77777777" w:rsidTr="008B5557">
        <w:trPr>
          <w:cantSplit/>
          <w:trHeight w:val="687"/>
        </w:trPr>
        <w:tc>
          <w:tcPr>
            <w:tcW w:w="478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649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725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8B5557">
        <w:trPr>
          <w:cantSplit/>
          <w:trHeight w:val="273"/>
        </w:trPr>
        <w:tc>
          <w:tcPr>
            <w:tcW w:w="478" w:type="pct"/>
            <w:vAlign w:val="center"/>
          </w:tcPr>
          <w:p w14:paraId="48DC9A59" w14:textId="2753E03C" w:rsidR="002979C3" w:rsidRPr="00404B4F" w:rsidRDefault="00C52B6C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649" w:type="pct"/>
            <w:vAlign w:val="center"/>
          </w:tcPr>
          <w:p w14:paraId="48DC9A5A" w14:textId="764B6F38" w:rsidR="002979C3" w:rsidRPr="00B96BE2" w:rsidRDefault="00C52B6C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C824D5">
              <w:rPr>
                <w:rFonts w:cs="Arial"/>
              </w:rPr>
              <w:t>6</w:t>
            </w:r>
            <w:bookmarkStart w:id="0" w:name="_GoBack"/>
            <w:bookmarkEnd w:id="0"/>
            <w:r w:rsidR="008B5557">
              <w:rPr>
                <w:rFonts w:cs="Arial"/>
              </w:rPr>
              <w:t>-</w:t>
            </w:r>
            <w:r w:rsidR="00932147">
              <w:rPr>
                <w:rFonts w:cs="Arial"/>
              </w:rPr>
              <w:t>0</w:t>
            </w:r>
            <w:r>
              <w:rPr>
                <w:rFonts w:cs="Arial"/>
              </w:rPr>
              <w:t>4</w:t>
            </w:r>
            <w:r w:rsidR="00932147">
              <w:rPr>
                <w:rFonts w:cs="Arial"/>
              </w:rPr>
              <w:t>-</w:t>
            </w:r>
            <w:r>
              <w:rPr>
                <w:rFonts w:cs="Arial"/>
              </w:rPr>
              <w:t>20</w:t>
            </w:r>
            <w:r w:rsidR="00932147">
              <w:rPr>
                <w:rFonts w:cs="Arial"/>
              </w:rPr>
              <w:t>21</w:t>
            </w:r>
          </w:p>
        </w:tc>
        <w:tc>
          <w:tcPr>
            <w:tcW w:w="725" w:type="pct"/>
            <w:vAlign w:val="center"/>
          </w:tcPr>
          <w:p w14:paraId="48DC9A5B" w14:textId="09657C68" w:rsidR="001B4CE7" w:rsidRPr="007B3ACD" w:rsidRDefault="00C824D5" w:rsidP="008B5557">
            <w:pPr>
              <w:pStyle w:val="TableText"/>
              <w:spacing w:after="0"/>
              <w:ind w:left="-54" w:firstLine="5"/>
              <w:rPr>
                <w:rFonts w:cs="Arial"/>
              </w:rPr>
            </w:pPr>
            <w:r>
              <w:rPr>
                <w:rFonts w:cs="Arial"/>
              </w:rPr>
              <w:t>Usha B G</w:t>
            </w:r>
          </w:p>
        </w:tc>
        <w:tc>
          <w:tcPr>
            <w:tcW w:w="923" w:type="pct"/>
            <w:vAlign w:val="center"/>
          </w:tcPr>
          <w:p w14:paraId="48DC9A5C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8B5557">
        <w:trPr>
          <w:cantSplit/>
          <w:trHeight w:val="273"/>
        </w:trPr>
        <w:tc>
          <w:tcPr>
            <w:tcW w:w="478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49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725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8B5557">
        <w:trPr>
          <w:cantSplit/>
          <w:trHeight w:val="273"/>
        </w:trPr>
        <w:tc>
          <w:tcPr>
            <w:tcW w:w="478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49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725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8B5557">
        <w:trPr>
          <w:cantSplit/>
          <w:trHeight w:val="273"/>
        </w:trPr>
        <w:tc>
          <w:tcPr>
            <w:tcW w:w="478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49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725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8B5557">
        <w:trPr>
          <w:cantSplit/>
          <w:trHeight w:val="273"/>
        </w:trPr>
        <w:tc>
          <w:tcPr>
            <w:tcW w:w="478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49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725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1" w:name="_Toc229759047"/>
      <w:bookmarkStart w:id="2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3" w:name="_Toc311197302"/>
      <w:bookmarkStart w:id="4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6EA7C2CA" w:rsidR="000D706F" w:rsidRDefault="000D706F" w:rsidP="000D706F">
          <w:pPr>
            <w:pStyle w:val="TOCHeading"/>
          </w:pPr>
        </w:p>
        <w:p w14:paraId="48DC9A96" w14:textId="6F0457BF" w:rsidR="00DB5DE8" w:rsidRDefault="00E853DB"/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bookmarkEnd w:id="1"/>
    <w:bookmarkEnd w:id="2"/>
    <w:bookmarkEnd w:id="3"/>
    <w:bookmarkEnd w:id="4"/>
    <w:p w14:paraId="48DC9A9B" w14:textId="77777777"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34C8F6" w14:textId="77777777" w:rsidR="00E853DB" w:rsidRDefault="00E853DB" w:rsidP="006A582B">
      <w:r>
        <w:separator/>
      </w:r>
    </w:p>
  </w:endnote>
  <w:endnote w:type="continuationSeparator" w:id="0">
    <w:p w14:paraId="406F6302" w14:textId="77777777" w:rsidR="00E853DB" w:rsidRDefault="00E853DB" w:rsidP="006A582B">
      <w:r>
        <w:continuationSeparator/>
      </w:r>
    </w:p>
  </w:endnote>
  <w:endnote w:type="continuationNotice" w:id="1">
    <w:p w14:paraId="13021663" w14:textId="77777777" w:rsidR="00E853DB" w:rsidRDefault="00E853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unga">
    <w:panose1 w:val="000004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7BEA1EB8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C824D5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C824D5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D068A8" w14:textId="77777777" w:rsidR="00E853DB" w:rsidRDefault="00E853DB" w:rsidP="006A582B">
      <w:r>
        <w:separator/>
      </w:r>
    </w:p>
  </w:footnote>
  <w:footnote w:type="continuationSeparator" w:id="0">
    <w:p w14:paraId="09D60C7B" w14:textId="77777777" w:rsidR="00E853DB" w:rsidRDefault="00E853DB" w:rsidP="006A582B">
      <w:r>
        <w:continuationSeparator/>
      </w:r>
    </w:p>
  </w:footnote>
  <w:footnote w:type="continuationNotice" w:id="1">
    <w:p w14:paraId="476287B0" w14:textId="77777777" w:rsidR="00E853DB" w:rsidRDefault="00E853D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bidi="ar-SA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4883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5353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557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47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25C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A6337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C7B3C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2B6C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4D5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5991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3DB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528A44F7-FD2B-4B12-9985-D0EC079F7771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E65AFACA-DE9B-4416-BF49-F23960121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9</TotalTime>
  <Pages>2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191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Usha B G</cp:lastModifiedBy>
  <cp:revision>8</cp:revision>
  <cp:lastPrinted>2014-03-29T07:34:00Z</cp:lastPrinted>
  <dcterms:created xsi:type="dcterms:W3CDTF">2021-04-13T06:37:00Z</dcterms:created>
  <dcterms:modified xsi:type="dcterms:W3CDTF">2021-04-16T09:35:00Z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